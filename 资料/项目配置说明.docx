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21B" w:rsidRDefault="00B9621B" w:rsidP="001804B0">
      <w:pPr>
        <w:pStyle w:val="Title"/>
        <w:rPr>
          <w:rFonts w:ascii="宋体"/>
          <w:sz w:val="44"/>
          <w:szCs w:val="44"/>
        </w:rPr>
      </w:pPr>
      <w:r w:rsidRPr="00FF563B">
        <w:rPr>
          <w:rFonts w:ascii="宋体" w:hAnsi="宋体"/>
          <w:sz w:val="44"/>
          <w:szCs w:val="44"/>
        </w:rPr>
        <w:t>airshuttle</w:t>
      </w:r>
      <w:r w:rsidRPr="005913D5">
        <w:rPr>
          <w:rFonts w:ascii="宋体" w:hAnsi="宋体" w:hint="eastAsia"/>
          <w:sz w:val="44"/>
          <w:szCs w:val="44"/>
        </w:rPr>
        <w:t>项目配置说明</w:t>
      </w:r>
    </w:p>
    <w:p w:rsidR="00B9621B" w:rsidRDefault="00B9621B" w:rsidP="0050120C"/>
    <w:p w:rsidR="00B9621B" w:rsidRDefault="00B9621B" w:rsidP="0050120C"/>
    <w:p w:rsidR="00B9621B" w:rsidRPr="0050120C" w:rsidRDefault="00B9621B" w:rsidP="0050120C"/>
    <w:p w:rsidR="00B9621B" w:rsidRPr="005913D5" w:rsidRDefault="00B9621B" w:rsidP="005913D5">
      <w:pPr>
        <w:pStyle w:val="Heading1"/>
        <w:numPr>
          <w:ilvl w:val="0"/>
          <w:numId w:val="2"/>
        </w:numPr>
        <w:rPr>
          <w:rFonts w:ascii="宋体"/>
          <w:sz w:val="30"/>
          <w:szCs w:val="30"/>
        </w:rPr>
      </w:pPr>
      <w:r w:rsidRPr="005913D5">
        <w:rPr>
          <w:rFonts w:ascii="宋体" w:hAnsi="宋体" w:hint="eastAsia"/>
          <w:sz w:val="30"/>
          <w:szCs w:val="30"/>
        </w:rPr>
        <w:t>云服务器地址</w:t>
      </w:r>
    </w:p>
    <w:p w:rsidR="00B9621B" w:rsidRDefault="00B9621B" w:rsidP="00866034">
      <w:pPr>
        <w:pStyle w:val="ListParagraph"/>
        <w:ind w:left="360" w:firstLineChars="0" w:firstLine="0"/>
      </w:pPr>
      <w:r w:rsidRPr="00866034">
        <w:t>121.40.91.193 root/5e1d9582</w:t>
      </w:r>
    </w:p>
    <w:p w:rsidR="00B9621B" w:rsidRPr="00BA09A0" w:rsidRDefault="00B9621B" w:rsidP="00BA09A0">
      <w:pPr>
        <w:pStyle w:val="Heading1"/>
        <w:numPr>
          <w:ilvl w:val="0"/>
          <w:numId w:val="2"/>
        </w:numPr>
        <w:rPr>
          <w:rFonts w:ascii="宋体"/>
          <w:sz w:val="30"/>
          <w:szCs w:val="30"/>
        </w:rPr>
      </w:pPr>
      <w:r w:rsidRPr="00BA09A0">
        <w:rPr>
          <w:rFonts w:ascii="宋体" w:hAnsi="宋体" w:hint="eastAsia"/>
          <w:sz w:val="30"/>
          <w:szCs w:val="30"/>
        </w:rPr>
        <w:t>数据库地址</w:t>
      </w:r>
    </w:p>
    <w:p w:rsidR="00B9621B" w:rsidRDefault="00B9621B" w:rsidP="00866034">
      <w:pPr>
        <w:pStyle w:val="ListParagraph"/>
        <w:ind w:left="360" w:firstLineChars="0" w:firstLine="0"/>
      </w:pPr>
      <w:r w:rsidRPr="00866034">
        <w:t xml:space="preserve">121.40.91.193 </w:t>
      </w:r>
      <w:r>
        <w:t>jimmy</w:t>
      </w:r>
      <w:r w:rsidRPr="00866034">
        <w:t>/hongwash</w:t>
      </w:r>
    </w:p>
    <w:p w:rsidR="00B9621B" w:rsidRPr="00BA09A0" w:rsidRDefault="00B9621B" w:rsidP="00BA09A0">
      <w:pPr>
        <w:pStyle w:val="Heading1"/>
        <w:numPr>
          <w:ilvl w:val="0"/>
          <w:numId w:val="2"/>
        </w:numPr>
        <w:rPr>
          <w:rFonts w:ascii="宋体"/>
          <w:sz w:val="30"/>
          <w:szCs w:val="30"/>
        </w:rPr>
      </w:pPr>
      <w:r w:rsidRPr="00BA09A0">
        <w:rPr>
          <w:rFonts w:ascii="宋体" w:hAnsi="宋体"/>
          <w:sz w:val="30"/>
          <w:szCs w:val="30"/>
        </w:rPr>
        <w:t>apatch</w:t>
      </w:r>
      <w:r w:rsidRPr="00866034">
        <w:rPr>
          <w:rFonts w:ascii="宋体" w:hAnsi="宋体" w:hint="eastAsia"/>
          <w:sz w:val="30"/>
          <w:szCs w:val="30"/>
        </w:rPr>
        <w:t>路径</w:t>
      </w:r>
    </w:p>
    <w:p w:rsidR="00B9621B" w:rsidRPr="00B22062" w:rsidRDefault="00B9621B" w:rsidP="00B22062">
      <w:pPr>
        <w:widowControl/>
        <w:ind w:firstLine="360"/>
        <w:jc w:val="left"/>
        <w:rPr>
          <w:rFonts w:ascii="宋体" w:cs="宋体"/>
          <w:kern w:val="0"/>
          <w:sz w:val="24"/>
          <w:szCs w:val="24"/>
        </w:rPr>
      </w:pPr>
      <w:r w:rsidRPr="00866034">
        <w:rPr>
          <w:rFonts w:ascii="宋体" w:hAnsi="宋体" w:cs="宋体"/>
          <w:kern w:val="0"/>
          <w:sz w:val="24"/>
          <w:szCs w:val="24"/>
        </w:rPr>
        <w:t xml:space="preserve">/root/apache-tomcat-7.0.55 </w:t>
      </w:r>
    </w:p>
    <w:p w:rsidR="00B9621B" w:rsidRPr="00BA09A0" w:rsidRDefault="00B9621B" w:rsidP="00BA09A0">
      <w:pPr>
        <w:pStyle w:val="Heading1"/>
        <w:numPr>
          <w:ilvl w:val="0"/>
          <w:numId w:val="2"/>
        </w:numPr>
        <w:rPr>
          <w:rFonts w:ascii="宋体"/>
          <w:sz w:val="30"/>
          <w:szCs w:val="30"/>
        </w:rPr>
      </w:pPr>
      <w:r w:rsidRPr="00BA09A0">
        <w:rPr>
          <w:rFonts w:ascii="宋体" w:hAnsi="宋体"/>
          <w:sz w:val="30"/>
          <w:szCs w:val="30"/>
        </w:rPr>
        <w:t>svn</w:t>
      </w:r>
      <w:r w:rsidRPr="00BA09A0">
        <w:rPr>
          <w:rFonts w:ascii="宋体" w:hAnsi="宋体" w:hint="eastAsia"/>
          <w:sz w:val="30"/>
          <w:szCs w:val="30"/>
        </w:rPr>
        <w:t>地址</w:t>
      </w:r>
    </w:p>
    <w:p w:rsidR="00B9621B" w:rsidRDefault="00B9621B" w:rsidP="001804B0">
      <w:pPr>
        <w:pStyle w:val="ListParagraph"/>
        <w:ind w:left="360" w:firstLineChars="0" w:firstLine="0"/>
      </w:pPr>
      <w:r w:rsidRPr="00866034">
        <w:t>svn://121.40.91.193/yellowstone</w:t>
      </w:r>
    </w:p>
    <w:p w:rsidR="00B9621B" w:rsidRPr="00BA09A0" w:rsidRDefault="00B9621B" w:rsidP="00BA09A0">
      <w:pPr>
        <w:pStyle w:val="Heading1"/>
        <w:numPr>
          <w:ilvl w:val="0"/>
          <w:numId w:val="2"/>
        </w:numPr>
        <w:rPr>
          <w:rFonts w:ascii="宋体"/>
          <w:sz w:val="30"/>
          <w:szCs w:val="30"/>
        </w:rPr>
      </w:pPr>
      <w:r w:rsidRPr="00BA09A0">
        <w:rPr>
          <w:rFonts w:ascii="宋体" w:hAnsi="宋体"/>
          <w:sz w:val="30"/>
          <w:szCs w:val="30"/>
        </w:rPr>
        <w:t>svn</w:t>
      </w:r>
      <w:r w:rsidRPr="00BA09A0">
        <w:rPr>
          <w:rFonts w:ascii="宋体" w:hAnsi="宋体" w:hint="eastAsia"/>
          <w:sz w:val="30"/>
          <w:szCs w:val="30"/>
        </w:rPr>
        <w:t>用户</w:t>
      </w:r>
    </w:p>
    <w:p w:rsidR="00B9621B" w:rsidRDefault="00B9621B" w:rsidP="00601ECF">
      <w:pPr>
        <w:pStyle w:val="ListParagraph"/>
        <w:ind w:left="360" w:firstLineChars="0" w:firstLine="0"/>
      </w:pPr>
      <w:r w:rsidRPr="00601ECF">
        <w:t>jimmy/jimmy xieyun/xieyun wjl/wjl</w:t>
      </w:r>
    </w:p>
    <w:p w:rsidR="00B9621B" w:rsidRPr="00BA09A0" w:rsidRDefault="00B9621B" w:rsidP="00BA09A0">
      <w:pPr>
        <w:pStyle w:val="Heading1"/>
        <w:numPr>
          <w:ilvl w:val="0"/>
          <w:numId w:val="2"/>
        </w:numPr>
        <w:rPr>
          <w:rFonts w:ascii="宋体"/>
          <w:sz w:val="30"/>
          <w:szCs w:val="30"/>
        </w:rPr>
      </w:pPr>
      <w:r w:rsidRPr="00D000EB">
        <w:rPr>
          <w:rFonts w:ascii="宋体" w:hAnsi="宋体"/>
          <w:sz w:val="30"/>
          <w:szCs w:val="30"/>
        </w:rPr>
        <w:t>nexus</w:t>
      </w:r>
    </w:p>
    <w:p w:rsidR="00B9621B" w:rsidRDefault="00B9621B" w:rsidP="00D000EB">
      <w:pPr>
        <w:widowControl/>
        <w:ind w:firstLine="420"/>
        <w:jc w:val="left"/>
        <w:rPr>
          <w:rFonts w:ascii="宋体" w:cs="宋体"/>
          <w:kern w:val="0"/>
          <w:sz w:val="24"/>
          <w:szCs w:val="24"/>
        </w:rPr>
      </w:pPr>
      <w:hyperlink r:id="rId5" w:history="1">
        <w:r w:rsidRPr="00144A36">
          <w:rPr>
            <w:rStyle w:val="Hyperlink"/>
            <w:rFonts w:ascii="宋体" w:hAnsi="宋体" w:cs="宋体"/>
            <w:kern w:val="0"/>
            <w:sz w:val="24"/>
            <w:szCs w:val="24"/>
          </w:rPr>
          <w:t>http://121.40.91.193:8081/nexus/</w:t>
        </w:r>
      </w:hyperlink>
    </w:p>
    <w:p w:rsidR="00B9621B" w:rsidRDefault="00B9621B" w:rsidP="00105E34">
      <w:pPr>
        <w:widowControl/>
        <w:ind w:firstLine="420"/>
        <w:jc w:val="left"/>
        <w:rPr>
          <w:rFonts w:ascii="宋体" w:cs="宋体"/>
          <w:kern w:val="0"/>
          <w:sz w:val="24"/>
          <w:szCs w:val="24"/>
        </w:rPr>
      </w:pPr>
      <w:r w:rsidRPr="00D000EB">
        <w:rPr>
          <w:rFonts w:ascii="宋体" w:hAnsi="宋体" w:cs="宋体"/>
          <w:kern w:val="0"/>
          <w:sz w:val="24"/>
          <w:szCs w:val="24"/>
        </w:rPr>
        <w:t>nexus</w:t>
      </w:r>
      <w:r w:rsidRPr="00D000EB">
        <w:rPr>
          <w:rFonts w:ascii="宋体" w:hAnsi="宋体" w:cs="宋体" w:hint="eastAsia"/>
          <w:kern w:val="0"/>
          <w:sz w:val="24"/>
          <w:szCs w:val="24"/>
        </w:rPr>
        <w:t>管理员</w:t>
      </w:r>
      <w:r w:rsidRPr="00D000EB">
        <w:rPr>
          <w:rFonts w:ascii="宋体" w:hAnsi="宋体" w:cs="宋体"/>
          <w:kern w:val="0"/>
          <w:sz w:val="24"/>
          <w:szCs w:val="24"/>
        </w:rPr>
        <w:t xml:space="preserve">: admin/admin123 </w:t>
      </w:r>
    </w:p>
    <w:p w:rsidR="00B9621B" w:rsidRDefault="00B9621B" w:rsidP="00BA09A0">
      <w:pPr>
        <w:pStyle w:val="Heading1"/>
        <w:numPr>
          <w:ilvl w:val="0"/>
          <w:numId w:val="2"/>
        </w:numPr>
        <w:rPr>
          <w:rFonts w:ascii="宋体"/>
          <w:sz w:val="30"/>
          <w:szCs w:val="30"/>
        </w:rPr>
      </w:pPr>
      <w:r w:rsidRPr="00BA09A0">
        <w:rPr>
          <w:rFonts w:ascii="宋体" w:hAnsi="宋体" w:hint="eastAsia"/>
          <w:sz w:val="30"/>
          <w:szCs w:val="30"/>
        </w:rPr>
        <w:t>项目</w:t>
      </w:r>
      <w:r w:rsidRPr="00BA09A0">
        <w:rPr>
          <w:rFonts w:ascii="宋体" w:hAnsi="宋体"/>
          <w:sz w:val="30"/>
          <w:szCs w:val="30"/>
        </w:rPr>
        <w:t>ftp</w:t>
      </w:r>
      <w:r w:rsidRPr="00BA09A0">
        <w:rPr>
          <w:rFonts w:ascii="宋体" w:hAnsi="宋体" w:hint="eastAsia"/>
          <w:sz w:val="30"/>
          <w:szCs w:val="30"/>
        </w:rPr>
        <w:t>地址</w:t>
      </w:r>
    </w:p>
    <w:p w:rsidR="00B9621B" w:rsidRPr="00A838BF" w:rsidRDefault="00B9621B" w:rsidP="00A838BF">
      <w:r>
        <w:t>ftp:</w:t>
      </w:r>
      <w:r w:rsidRPr="00866034">
        <w:t>//121.40.91.193/</w:t>
      </w:r>
    </w:p>
    <w:p w:rsidR="00B9621B" w:rsidRDefault="00B9621B" w:rsidP="00D000EB">
      <w:pPr>
        <w:pStyle w:val="Heading1"/>
        <w:numPr>
          <w:ilvl w:val="0"/>
          <w:numId w:val="2"/>
        </w:numPr>
      </w:pPr>
      <w:r w:rsidRPr="00320999">
        <w:rPr>
          <w:rFonts w:ascii="宋体" w:hAnsi="宋体" w:hint="eastAsia"/>
          <w:sz w:val="30"/>
          <w:szCs w:val="30"/>
        </w:rPr>
        <w:t>项目环境搭建</w:t>
      </w:r>
      <w:r>
        <w:tab/>
      </w:r>
    </w:p>
    <w:p w:rsidR="00B9621B" w:rsidRDefault="00B9621B" w:rsidP="00CD3169">
      <w:r>
        <w:rPr>
          <w:rFonts w:hint="eastAsia"/>
        </w:rPr>
        <w:t>目前项目结构说明如下：</w:t>
      </w:r>
    </w:p>
    <w:p w:rsidR="00B9621B" w:rsidRDefault="00B9621B" w:rsidP="00CD3169">
      <w:r>
        <w:t xml:space="preserve">airshuttle-web </w:t>
      </w:r>
      <w:r>
        <w:rPr>
          <w:rFonts w:hint="eastAsia"/>
        </w:rPr>
        <w:t>普通用户</w:t>
      </w:r>
      <w:r>
        <w:t>web</w:t>
      </w:r>
      <w:r>
        <w:rPr>
          <w:rFonts w:hint="eastAsia"/>
        </w:rPr>
        <w:t>项目</w:t>
      </w:r>
    </w:p>
    <w:p w:rsidR="00B9621B" w:rsidRDefault="00B9621B" w:rsidP="00CD3169">
      <w:r>
        <w:t xml:space="preserve">airshuttle-manager-web </w:t>
      </w:r>
      <w:r>
        <w:rPr>
          <w:rFonts w:hint="eastAsia"/>
        </w:rPr>
        <w:t>管理员管理系统</w:t>
      </w:r>
    </w:p>
    <w:p w:rsidR="00B9621B" w:rsidRDefault="00B9621B" w:rsidP="00CD3169">
      <w:r>
        <w:t xml:space="preserve">airshuttle-services </w:t>
      </w:r>
      <w:r>
        <w:rPr>
          <w:rFonts w:hint="eastAsia"/>
        </w:rPr>
        <w:t>两个</w:t>
      </w:r>
      <w:r>
        <w:t>web</w:t>
      </w:r>
      <w:r>
        <w:rPr>
          <w:rFonts w:hint="eastAsia"/>
        </w:rPr>
        <w:t>项目公用</w:t>
      </w:r>
    </w:p>
    <w:p w:rsidR="00B9621B" w:rsidRDefault="00B9621B" w:rsidP="00CD3169">
      <w:r>
        <w:t xml:space="preserve">commons-util </w:t>
      </w:r>
      <w:r>
        <w:rPr>
          <w:rFonts w:hint="eastAsia"/>
        </w:rPr>
        <w:t>工具类</w:t>
      </w:r>
    </w:p>
    <w:p w:rsidR="00B9621B" w:rsidRPr="00CD3169" w:rsidRDefault="00B9621B" w:rsidP="00CD3169">
      <w:r w:rsidRPr="00E5184E">
        <w:t>samplePaodingRose</w:t>
      </w:r>
      <w:r>
        <w:t xml:space="preserve"> paoding-rose</w:t>
      </w:r>
      <w:r>
        <w:rPr>
          <w:rFonts w:hint="eastAsia"/>
        </w:rPr>
        <w:t>框架示例程序（方便大家学习）</w:t>
      </w:r>
    </w:p>
    <w:p w:rsidR="00B9621B" w:rsidRDefault="00B9621B" w:rsidP="00CD3169">
      <w:pPr>
        <w:pStyle w:val="Heading2"/>
        <w:rPr>
          <w:rFonts w:ascii="宋体"/>
          <w:sz w:val="21"/>
          <w:szCs w:val="21"/>
        </w:rPr>
      </w:pPr>
      <w:r w:rsidRPr="00A4741A">
        <w:rPr>
          <w:rFonts w:ascii="宋体" w:hAnsi="宋体"/>
          <w:sz w:val="21"/>
          <w:szCs w:val="21"/>
        </w:rPr>
        <w:t>Eclipse</w:t>
      </w:r>
      <w:r w:rsidRPr="00A4741A">
        <w:rPr>
          <w:rFonts w:ascii="宋体" w:hAnsi="宋体" w:hint="eastAsia"/>
          <w:sz w:val="21"/>
          <w:szCs w:val="21"/>
        </w:rPr>
        <w:t>构建</w:t>
      </w:r>
      <w:r w:rsidRPr="00C139A8">
        <w:rPr>
          <w:rFonts w:ascii="宋体" w:hAnsi="宋体"/>
          <w:sz w:val="21"/>
          <w:szCs w:val="21"/>
        </w:rPr>
        <w:t>airshuttle</w:t>
      </w:r>
      <w:r w:rsidRPr="00A4741A">
        <w:rPr>
          <w:rFonts w:ascii="宋体" w:hAnsi="宋体" w:hint="eastAsia"/>
          <w:sz w:val="21"/>
          <w:szCs w:val="21"/>
        </w:rPr>
        <w:t>项目</w:t>
      </w:r>
    </w:p>
    <w:p w:rsidR="00B9621B" w:rsidRDefault="00B9621B" w:rsidP="00E5184E">
      <w:r>
        <w:tab/>
      </w:r>
      <w:r>
        <w:rPr>
          <w:rFonts w:hint="eastAsia"/>
        </w:rPr>
        <w:t>我们需要导入：</w:t>
      </w:r>
    </w:p>
    <w:p w:rsidR="00B9621B" w:rsidRDefault="00B9621B" w:rsidP="00E5184E">
      <w:r>
        <w:tab/>
      </w:r>
      <w:r w:rsidRPr="00E5184E">
        <w:t>airshuttle-parent</w:t>
      </w:r>
    </w:p>
    <w:p w:rsidR="00B9621B" w:rsidRDefault="00B9621B" w:rsidP="00E5184E">
      <w:r>
        <w:tab/>
      </w:r>
      <w:r w:rsidRPr="00E5184E">
        <w:t>airshuttle-web</w:t>
      </w:r>
    </w:p>
    <w:p w:rsidR="00B9621B" w:rsidRDefault="00B9621B" w:rsidP="00E5184E">
      <w:r>
        <w:tab/>
      </w:r>
      <w:r w:rsidRPr="00022C6B">
        <w:t>airshuttle-services</w:t>
      </w:r>
    </w:p>
    <w:p w:rsidR="00B9621B" w:rsidRDefault="00B9621B" w:rsidP="00022C6B">
      <w:pPr>
        <w:ind w:firstLine="415"/>
      </w:pPr>
      <w:r w:rsidRPr="00022C6B">
        <w:t>commons-util</w:t>
      </w:r>
    </w:p>
    <w:p w:rsidR="00B9621B" w:rsidRPr="00E5184E" w:rsidRDefault="00B9621B" w:rsidP="00022C6B">
      <w:pPr>
        <w:ind w:firstLine="415"/>
      </w:pPr>
    </w:p>
    <w:p w:rsidR="00B9621B" w:rsidRDefault="00B9621B" w:rsidP="00971FA1">
      <w:pPr>
        <w:pStyle w:val="ListParagraph"/>
        <w:numPr>
          <w:ilvl w:val="0"/>
          <w:numId w:val="3"/>
        </w:numPr>
        <w:ind w:firstLineChars="0"/>
      </w:pPr>
      <w:r>
        <w:tab/>
        <w:t>Eclipse</w:t>
      </w:r>
      <w:r>
        <w:rPr>
          <w:rFonts w:hint="eastAsia"/>
        </w:rPr>
        <w:t>配置</w:t>
      </w:r>
      <w:r>
        <w:t>mavne</w:t>
      </w:r>
    </w:p>
    <w:p w:rsidR="00B9621B" w:rsidRDefault="00B9621B" w:rsidP="001B71EA">
      <w:pPr>
        <w:pStyle w:val="ListParagraph"/>
        <w:ind w:left="835" w:firstLineChars="0" w:firstLine="0"/>
      </w:pPr>
      <w:r>
        <w:rPr>
          <w:rFonts w:hint="eastAsia"/>
        </w:rPr>
        <w:t>这个</w:t>
      </w:r>
      <w:r>
        <w:t>settting.xml</w:t>
      </w:r>
      <w:r>
        <w:rPr>
          <w:rFonts w:hint="eastAsia"/>
        </w:rPr>
        <w:t>配置的是</w:t>
      </w:r>
      <w:r>
        <w:t xml:space="preserve"> </w:t>
      </w:r>
      <w:r>
        <w:rPr>
          <w:rFonts w:hint="eastAsia"/>
        </w:rPr>
        <w:t>我们的</w:t>
      </w:r>
      <w:r>
        <w:t>nexus</w:t>
      </w:r>
      <w:r>
        <w:rPr>
          <w:rFonts w:hint="eastAsia"/>
        </w:rPr>
        <w:t>服务器地址。参见【资料】里面的文件（</w:t>
      </w:r>
      <w:r w:rsidRPr="00A86F71">
        <w:t>settings.xml</w:t>
      </w:r>
      <w:r>
        <w:rPr>
          <w:rFonts w:hint="eastAsia"/>
        </w:rPr>
        <w:t>）。</w:t>
      </w:r>
    </w:p>
    <w:p w:rsidR="00B9621B" w:rsidRDefault="00B9621B" w:rsidP="00971FA1">
      <w:pPr>
        <w:pStyle w:val="ListParagraph"/>
        <w:ind w:left="835"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406.5pt;height:257.25pt;visibility:visible">
            <v:imagedata r:id="rId6" o:title=""/>
          </v:shape>
        </w:pict>
      </w:r>
    </w:p>
    <w:p w:rsidR="00B9621B" w:rsidRPr="00971FA1" w:rsidRDefault="00B9621B" w:rsidP="00971FA1"/>
    <w:p w:rsidR="00B9621B" w:rsidRDefault="00B9621B" w:rsidP="00971FA1">
      <w:pPr>
        <w:pStyle w:val="ListParagraph"/>
        <w:numPr>
          <w:ilvl w:val="0"/>
          <w:numId w:val="3"/>
        </w:numPr>
        <w:ind w:firstLineChars="0"/>
      </w:pPr>
      <w:r>
        <w:t>Eclipse</w:t>
      </w:r>
      <w:r>
        <w:rPr>
          <w:rFonts w:hint="eastAsia"/>
        </w:rPr>
        <w:t>导入</w:t>
      </w:r>
      <w:r>
        <w:t>svn</w:t>
      </w:r>
      <w:r>
        <w:rPr>
          <w:rFonts w:hint="eastAsia"/>
        </w:rPr>
        <w:t>项目</w:t>
      </w:r>
    </w:p>
    <w:p w:rsidR="00B9621B" w:rsidRDefault="00B9621B" w:rsidP="00D000EB">
      <w:r>
        <w:rPr>
          <w:noProof/>
        </w:rPr>
        <w:pict>
          <v:shape id="图片 1" o:spid="_x0000_i1026" type="#_x0000_t75" style="width:384.75pt;height:249pt;visibility:visible">
            <v:imagedata r:id="rId7" o:title=""/>
          </v:shape>
        </w:pict>
      </w:r>
    </w:p>
    <w:p w:rsidR="00B9621B" w:rsidRDefault="00B9621B" w:rsidP="00971FA1">
      <w:pPr>
        <w:pStyle w:val="ListParagraph"/>
        <w:numPr>
          <w:ilvl w:val="0"/>
          <w:numId w:val="3"/>
        </w:numPr>
        <w:ind w:firstLineChars="0"/>
      </w:pPr>
      <w:r>
        <w:t>Elipse Root/pom.xml</w:t>
      </w:r>
      <w:r>
        <w:rPr>
          <w:rFonts w:hint="eastAsia"/>
        </w:rPr>
        <w:t>文件进行</w:t>
      </w:r>
      <w:r>
        <w:t xml:space="preserve"> mvn install</w:t>
      </w:r>
    </w:p>
    <w:p w:rsidR="00B9621B" w:rsidRDefault="00B9621B" w:rsidP="0074024D">
      <w:pPr>
        <w:ind w:left="415" w:firstLine="420"/>
      </w:pPr>
      <w:r>
        <w:rPr>
          <w:rFonts w:hint="eastAsia"/>
        </w:rPr>
        <w:t>请首先</w:t>
      </w:r>
      <w:r>
        <w:t xml:space="preserve">install  </w:t>
      </w:r>
      <w:bookmarkStart w:id="0" w:name="_GoBack"/>
      <w:bookmarkEnd w:id="0"/>
      <w:r w:rsidRPr="00E5184E">
        <w:t>airshuttle-parent</w:t>
      </w:r>
      <w:r>
        <w:t>/pom.xml</w:t>
      </w:r>
    </w:p>
    <w:p w:rsidR="00B9621B" w:rsidRDefault="00B9621B" w:rsidP="0074024D">
      <w:pPr>
        <w:ind w:left="835"/>
      </w:pPr>
    </w:p>
    <w:p w:rsidR="00B9621B" w:rsidRDefault="00B9621B" w:rsidP="00971FA1">
      <w:pPr>
        <w:pStyle w:val="ListParagraph"/>
        <w:ind w:left="835" w:firstLineChars="0" w:firstLine="0"/>
      </w:pPr>
      <w:r>
        <w:rPr>
          <w:rFonts w:hint="eastAsia"/>
        </w:rPr>
        <w:t>通过</w:t>
      </w:r>
      <w:r>
        <w:t>eclipse maven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，点击右键执行</w:t>
      </w:r>
      <w:r>
        <w:t>mvn install</w:t>
      </w:r>
    </w:p>
    <w:p w:rsidR="00B9621B" w:rsidRDefault="00B9621B" w:rsidP="00971FA1">
      <w:pPr>
        <w:pStyle w:val="ListParagraph"/>
        <w:ind w:left="835" w:firstLineChars="0" w:firstLine="0"/>
      </w:pPr>
      <w:r>
        <w:rPr>
          <w:noProof/>
        </w:rPr>
        <w:pict>
          <v:shape id="图片 2" o:spid="_x0000_i1027" type="#_x0000_t75" style="width:411pt;height:219pt;visibility:visible">
            <v:imagedata r:id="rId8" o:title=""/>
          </v:shape>
        </w:pict>
      </w:r>
    </w:p>
    <w:p w:rsidR="00B9621B" w:rsidRDefault="00B9621B" w:rsidP="00191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删除所有项目，重新导入</w:t>
      </w:r>
      <w:r>
        <w:t>eclipse</w:t>
      </w:r>
      <w:r>
        <w:rPr>
          <w:rFonts w:hint="eastAsia"/>
        </w:rPr>
        <w:t>，项目就能正常使用了</w:t>
      </w:r>
    </w:p>
    <w:p w:rsidR="00B9621B" w:rsidRDefault="00B9621B" w:rsidP="00ED69B2">
      <w:pPr>
        <w:pStyle w:val="ListParagraph"/>
        <w:ind w:left="835" w:firstLineChars="0" w:firstLine="0"/>
      </w:pPr>
      <w:r>
        <w:rPr>
          <w:noProof/>
        </w:rPr>
        <w:pict>
          <v:shape id="图片 4" o:spid="_x0000_i1028" type="#_x0000_t75" style="width:306.75pt;height:171pt;visibility:visible">
            <v:imagedata r:id="rId9" o:title=""/>
          </v:shape>
        </w:pict>
      </w:r>
    </w:p>
    <w:p w:rsidR="00B9621B" w:rsidRDefault="00B9621B" w:rsidP="00ED69B2">
      <w:pPr>
        <w:pStyle w:val="ListParagraph"/>
        <w:ind w:left="835" w:firstLineChars="0" w:firstLine="0"/>
      </w:pPr>
    </w:p>
    <w:p w:rsidR="00B9621B" w:rsidRDefault="00B9621B" w:rsidP="00ED69B2">
      <w:pPr>
        <w:pStyle w:val="ListParagraph"/>
        <w:ind w:left="835" w:firstLineChars="0" w:firstLine="0"/>
      </w:pPr>
      <w:r>
        <w:rPr>
          <w:rFonts w:hint="eastAsia"/>
        </w:rPr>
        <w:t>你也可以使用自己的方式</w:t>
      </w:r>
    </w:p>
    <w:p w:rsidR="00B9621B" w:rsidRDefault="00B9621B" w:rsidP="00ED69B2">
      <w:pPr>
        <w:pStyle w:val="ListParagraph"/>
        <w:ind w:left="835" w:firstLineChars="0" w:firstLine="0"/>
      </w:pPr>
    </w:p>
    <w:p w:rsidR="00B9621B" w:rsidRPr="00681D70" w:rsidRDefault="00B9621B" w:rsidP="00971FA1">
      <w:pPr>
        <w:pStyle w:val="ListParagraph"/>
        <w:ind w:left="835" w:firstLineChars="0" w:firstLine="0"/>
      </w:pPr>
    </w:p>
    <w:sectPr w:rsidR="00B9621B" w:rsidRPr="00681D70" w:rsidSect="00FC7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75C53"/>
    <w:multiLevelType w:val="hybridMultilevel"/>
    <w:tmpl w:val="33000172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>
    <w:nsid w:val="323729EA"/>
    <w:multiLevelType w:val="hybridMultilevel"/>
    <w:tmpl w:val="6DE687E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5000BA5"/>
    <w:multiLevelType w:val="hybridMultilevel"/>
    <w:tmpl w:val="72303382"/>
    <w:lvl w:ilvl="0" w:tplc="BD98007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4419"/>
    <w:rsid w:val="00022258"/>
    <w:rsid w:val="00022C6B"/>
    <w:rsid w:val="000F181A"/>
    <w:rsid w:val="00105E34"/>
    <w:rsid w:val="00144A36"/>
    <w:rsid w:val="0015696B"/>
    <w:rsid w:val="001722A6"/>
    <w:rsid w:val="001804B0"/>
    <w:rsid w:val="001919D7"/>
    <w:rsid w:val="001B71EA"/>
    <w:rsid w:val="001B7B3E"/>
    <w:rsid w:val="001D5489"/>
    <w:rsid w:val="001E6EB2"/>
    <w:rsid w:val="00231567"/>
    <w:rsid w:val="00320999"/>
    <w:rsid w:val="00344419"/>
    <w:rsid w:val="003E4001"/>
    <w:rsid w:val="004441EC"/>
    <w:rsid w:val="00464AA9"/>
    <w:rsid w:val="00486C98"/>
    <w:rsid w:val="0050120C"/>
    <w:rsid w:val="00526E06"/>
    <w:rsid w:val="005913D5"/>
    <w:rsid w:val="005B3029"/>
    <w:rsid w:val="005B5228"/>
    <w:rsid w:val="00601ECF"/>
    <w:rsid w:val="00681D70"/>
    <w:rsid w:val="006A6EBE"/>
    <w:rsid w:val="00736C89"/>
    <w:rsid w:val="0074024D"/>
    <w:rsid w:val="00812594"/>
    <w:rsid w:val="00866034"/>
    <w:rsid w:val="00880622"/>
    <w:rsid w:val="008847FD"/>
    <w:rsid w:val="008A1BE8"/>
    <w:rsid w:val="00960471"/>
    <w:rsid w:val="00971FA1"/>
    <w:rsid w:val="00A4741A"/>
    <w:rsid w:val="00A838BF"/>
    <w:rsid w:val="00A857BD"/>
    <w:rsid w:val="00A86F71"/>
    <w:rsid w:val="00B22062"/>
    <w:rsid w:val="00B9621B"/>
    <w:rsid w:val="00BA09A0"/>
    <w:rsid w:val="00BB38A1"/>
    <w:rsid w:val="00C139A8"/>
    <w:rsid w:val="00CD3169"/>
    <w:rsid w:val="00CD65C3"/>
    <w:rsid w:val="00CF42B5"/>
    <w:rsid w:val="00D000EB"/>
    <w:rsid w:val="00D12B43"/>
    <w:rsid w:val="00D66530"/>
    <w:rsid w:val="00DB7CCE"/>
    <w:rsid w:val="00DD2291"/>
    <w:rsid w:val="00E17298"/>
    <w:rsid w:val="00E43206"/>
    <w:rsid w:val="00E5184E"/>
    <w:rsid w:val="00ED69B2"/>
    <w:rsid w:val="00FC42A3"/>
    <w:rsid w:val="00FC7782"/>
    <w:rsid w:val="00FE16AF"/>
    <w:rsid w:val="00FF563B"/>
    <w:rsid w:val="00FF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78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591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741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913D5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4741A"/>
    <w:rPr>
      <w:rFonts w:ascii="Cambria" w:eastAsia="宋体" w:hAnsi="Cambria" w:cs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1804B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804B0"/>
    <w:rPr>
      <w:rFonts w:ascii="Cambria" w:eastAsia="宋体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1804B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D000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000EB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D000E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02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1.40.91.193:8081/nexu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213</TotalTime>
  <Pages>4</Pages>
  <Words>130</Words>
  <Characters>742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jimmy</cp:lastModifiedBy>
  <cp:revision>56</cp:revision>
  <dcterms:created xsi:type="dcterms:W3CDTF">2015-06-25T01:42:00Z</dcterms:created>
  <dcterms:modified xsi:type="dcterms:W3CDTF">2015-06-25T03:55:00Z</dcterms:modified>
</cp:coreProperties>
</file>